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12BC" w14:textId="77777777" w:rsidR="00D87292" w:rsidRDefault="00D87292" w:rsidP="0045609D">
      <w:pPr>
        <w:ind w:left="284" w:right="140"/>
      </w:pPr>
    </w:p>
    <w:sectPr w:rsidR="00D87292" w:rsidSect="0045609D">
      <w:headerReference w:type="default" r:id="rId6"/>
      <w:pgSz w:w="11906" w:h="16838"/>
      <w:pgMar w:top="1871" w:right="425" w:bottom="1843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B6C7D" w14:textId="77777777" w:rsidR="00E8320F" w:rsidRDefault="00E8320F" w:rsidP="0045609D">
      <w:pPr>
        <w:spacing w:after="0" w:line="240" w:lineRule="auto"/>
      </w:pPr>
      <w:r>
        <w:separator/>
      </w:r>
    </w:p>
  </w:endnote>
  <w:endnote w:type="continuationSeparator" w:id="0">
    <w:p w14:paraId="4CBAC8EF" w14:textId="77777777" w:rsidR="00E8320F" w:rsidRDefault="00E8320F" w:rsidP="0045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ADCB1" w14:textId="77777777" w:rsidR="00E8320F" w:rsidRDefault="00E8320F" w:rsidP="0045609D">
      <w:pPr>
        <w:spacing w:after="0" w:line="240" w:lineRule="auto"/>
      </w:pPr>
      <w:r>
        <w:separator/>
      </w:r>
    </w:p>
  </w:footnote>
  <w:footnote w:type="continuationSeparator" w:id="0">
    <w:p w14:paraId="1B22D8E7" w14:textId="77777777" w:rsidR="00E8320F" w:rsidRDefault="00E8320F" w:rsidP="0045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C53BB" w14:textId="77777777" w:rsidR="0045609D" w:rsidRDefault="0045609D">
    <w:pPr>
      <w:pStyle w:val="Intestazion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510E4C" wp14:editId="189E53FA">
          <wp:simplePos x="0" y="0"/>
          <wp:positionH relativeFrom="page">
            <wp:posOffset>180340</wp:posOffset>
          </wp:positionH>
          <wp:positionV relativeFrom="page">
            <wp:posOffset>252095</wp:posOffset>
          </wp:positionV>
          <wp:extent cx="7207200" cy="10206000"/>
          <wp:effectExtent l="0" t="0" r="0" b="5080"/>
          <wp:wrapNone/>
          <wp:docPr id="1884457623" name="Immagine 1" descr="Immagine che contiene nero, schermata, oscurità, bianco e 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4457623" name="Immagine 1" descr="Immagine che contiene nero, schermata, oscurità, bianco e 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7200" cy="102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950CFD" w14:textId="77777777" w:rsidR="0045609D" w:rsidRDefault="0045609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DF"/>
    <w:rsid w:val="0045609D"/>
    <w:rsid w:val="005A0E98"/>
    <w:rsid w:val="007107DF"/>
    <w:rsid w:val="00892AD6"/>
    <w:rsid w:val="00D87292"/>
    <w:rsid w:val="00E8320F"/>
    <w:rsid w:val="00F67E15"/>
    <w:rsid w:val="00F9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9DE68"/>
  <w15:chartTrackingRefBased/>
  <w15:docId w15:val="{15EC3849-A724-4BAE-8890-B8325E9A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60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60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60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6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60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609D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609D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60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60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60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60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60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60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609D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60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609D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609D"/>
    <w:rPr>
      <w:b/>
      <w:bCs/>
      <w:smallCaps/>
      <w:color w:val="2E74B5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60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609D"/>
  </w:style>
  <w:style w:type="paragraph" w:styleId="Pidipagina">
    <w:name w:val="footer"/>
    <w:basedOn w:val="Normale"/>
    <w:link w:val="PidipaginaCarattere"/>
    <w:uiPriority w:val="99"/>
    <w:unhideWhenUsed/>
    <w:rsid w:val="004560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e\Documents\Custom%20Office%20Templates\mlb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mlb.dotx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 Dell'Aquila - Phoenix S.r.L.</cp:lastModifiedBy>
  <cp:revision>1</cp:revision>
  <dcterms:created xsi:type="dcterms:W3CDTF">2025-03-07T14:29:00Z</dcterms:created>
  <dcterms:modified xsi:type="dcterms:W3CDTF">2025-03-07T14:30:00Z</dcterms:modified>
</cp:coreProperties>
</file>